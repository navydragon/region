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55B8F">
      <w:pPr>
        <w:jc w:val="center"/>
        <w:rPr>
          <w:lang w:val="en-US"/>
        </w:rPr>
      </w:pPr>
      <w:bookmarkStart w:id="0" w:name="_GoBack"/>
      <w:bookmarkEnd w:id="0"/>
      <w:r>
        <w:t>Список логинов/паролей группы «ЭМЛ-111 (Э МЭиМЛ)»</w:t>
      </w:r>
    </w:p>
    <w:p w:rsidR="00000000" w:rsidRDefault="00055B8F">
      <w:pPr>
        <w:jc w:val="center"/>
        <w:rPr>
          <w:lang w:val="en-US"/>
        </w:rPr>
      </w:pPr>
      <w:r>
        <w:t>http://www.edu.emiit.ru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5492"/>
        <w:gridCol w:w="1764"/>
        <w:gridCol w:w="1370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Каргин Владислав Владимирович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734408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Качалин Игорь Вячеславович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122954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Бадалов Джамал Махирович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897697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Вдовин Дмитрий Максимович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792636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Дудкин Владимир Олегович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275867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Баранов Никита Алексеевич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581701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Козырева Маргарита Анатольевна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952001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Жуков Константин Игоревич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915519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Токтыбаев Нурбол Дуйсенбекович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152137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Петров Максим Васильевич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275399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Лядов Андрей Петрович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413548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Мостепанова Анна Владимировна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547018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Савинкова Екатерина Михайловна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830460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Трубицин Денис Николаевич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637888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Шек Леонид Афонасиевич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462378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Шкретова Юлия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620065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Шавронская Виктория Олеговна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900004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Федоров Александр Андреевич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407549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Коробов Илья Борисович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55B8F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765706</w:t>
            </w:r>
          </w:p>
        </w:tc>
      </w:tr>
    </w:tbl>
    <w:p w:rsidR="00055B8F" w:rsidRDefault="00055B8F">
      <w:pPr>
        <w:jc w:val="center"/>
        <w:rPr>
          <w:lang w:val="en-US"/>
        </w:rPr>
      </w:pPr>
    </w:p>
    <w:sectPr w:rsidR="00055B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28"/>
    <w:rsid w:val="00055B8F"/>
    <w:rsid w:val="00B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2ADEB-0075-4E42-B442-DE51ABF7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2016-03-03T13:32:00Z</dcterms:created>
  <dcterms:modified xsi:type="dcterms:W3CDTF">2016-03-03T13:32:00Z</dcterms:modified>
</cp:coreProperties>
</file>